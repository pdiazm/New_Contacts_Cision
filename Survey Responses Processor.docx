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A3" w:rsidRDefault="009653A3" w:rsidP="009653A3">
      <w:r>
        <w:t>#Survey Responses Processor</w:t>
      </w:r>
    </w:p>
    <w:p w:rsidR="009653A3" w:rsidRDefault="009653A3" w:rsidP="009653A3"/>
    <w:p w:rsidR="009653A3" w:rsidRDefault="009653A3" w:rsidP="009653A3"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</w:t>
      </w:r>
    </w:p>
    <w:p w:rsidR="009653A3" w:rsidRDefault="009653A3" w:rsidP="009653A3"/>
    <w:p w:rsidR="009653A3" w:rsidRDefault="009653A3" w:rsidP="009653A3">
      <w:r>
        <w:t>#load data</w:t>
      </w:r>
    </w:p>
    <w:p w:rsidR="009653A3" w:rsidRDefault="009653A3" w:rsidP="009653A3">
      <w:proofErr w:type="spellStart"/>
      <w:r>
        <w:t>new_contacts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"~/R Projects/</w:t>
      </w:r>
      <w:proofErr w:type="spellStart"/>
      <w:r>
        <w:t>Cision</w:t>
      </w:r>
      <w:proofErr w:type="spellEnd"/>
      <w:r>
        <w:t>/</w:t>
      </w:r>
      <w:proofErr w:type="spellStart"/>
      <w:r>
        <w:t>Survey_Uploads</w:t>
      </w:r>
      <w:proofErr w:type="spellEnd"/>
      <w:r>
        <w:t>/Survey_uploads_test.csv")</w:t>
      </w:r>
    </w:p>
    <w:p w:rsidR="009653A3" w:rsidRDefault="009653A3" w:rsidP="009653A3"/>
    <w:p w:rsidR="009653A3" w:rsidRDefault="009653A3" w:rsidP="009653A3">
      <w:r>
        <w:t>#Update observations with list names conditional on the language chosen by the contact</w:t>
      </w:r>
    </w:p>
    <w:p w:rsidR="009653A3" w:rsidRDefault="009653A3" w:rsidP="009653A3">
      <w:proofErr w:type="spellStart"/>
      <w:r>
        <w:t>clean_contacts</w:t>
      </w:r>
      <w:proofErr w:type="spellEnd"/>
      <w:r>
        <w:t xml:space="preserve"> &lt;- </w:t>
      </w:r>
      <w:proofErr w:type="spellStart"/>
      <w:r>
        <w:t>new_contacts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9653A3" w:rsidRDefault="009653A3" w:rsidP="009653A3">
      <w:r>
        <w:t xml:space="preserve">  </w:t>
      </w:r>
      <w:proofErr w:type="gramStart"/>
      <w:r>
        <w:t>mutate(</w:t>
      </w:r>
      <w:proofErr w:type="gramEnd"/>
      <w:r>
        <w:t xml:space="preserve">`All news releases` = </w:t>
      </w:r>
      <w:proofErr w:type="spellStart"/>
      <w:r>
        <w:t>case_when</w:t>
      </w:r>
      <w:proofErr w:type="spellEnd"/>
      <w:r>
        <w:t xml:space="preserve">(English == 1 &amp; `All news releases` == 1 ~ "OECD </w:t>
      </w:r>
      <w:proofErr w:type="spellStart"/>
      <w:r>
        <w:t>Eng</w:t>
      </w:r>
      <w:proofErr w:type="spellEnd"/>
      <w:r>
        <w:t xml:space="preserve"> All News Releases",</w:t>
      </w:r>
    </w:p>
    <w:p w:rsidR="009653A3" w:rsidRDefault="009653A3" w:rsidP="009653A3">
      <w:r>
        <w:t xml:space="preserve">                                         French == 1 &amp; `All news releases` == 1 ~ "OECD </w:t>
      </w:r>
      <w:proofErr w:type="spellStart"/>
      <w:r>
        <w:t>Fre</w:t>
      </w:r>
      <w:proofErr w:type="spellEnd"/>
      <w:r>
        <w:t xml:space="preserve"> All news releases"),</w:t>
      </w:r>
    </w:p>
    <w:p w:rsidR="009653A3" w:rsidRDefault="009653A3" w:rsidP="009653A3">
      <w:r>
        <w:t xml:space="preserve">         `Agriculture and food`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 xml:space="preserve">English == 1 &amp; `Agriculture and food` == 1 ~ "OECD </w:t>
      </w:r>
      <w:proofErr w:type="spellStart"/>
      <w:r>
        <w:t>Eng</w:t>
      </w:r>
      <w:proofErr w:type="spellEnd"/>
      <w:r>
        <w:t xml:space="preserve"> Agriculture and food",</w:t>
      </w:r>
    </w:p>
    <w:p w:rsidR="009653A3" w:rsidRDefault="009653A3" w:rsidP="009653A3">
      <w:r>
        <w:t xml:space="preserve">                                            French == 1 &amp; `Agriculture and food` == 1 ~ "OECD </w:t>
      </w:r>
      <w:proofErr w:type="spellStart"/>
      <w:r>
        <w:t>Fre</w:t>
      </w:r>
      <w:proofErr w:type="spellEnd"/>
      <w:r>
        <w:t xml:space="preserve"> Agriculture and food"),</w:t>
      </w:r>
    </w:p>
    <w:p w:rsidR="009653A3" w:rsidRDefault="009653A3" w:rsidP="009653A3">
      <w:r>
        <w:t xml:space="preserve">         `Cities and regions`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 xml:space="preserve">English == 1 &amp; `Cities and regions` == 1 ~ "OECD </w:t>
      </w:r>
      <w:proofErr w:type="spellStart"/>
      <w:r>
        <w:t>Eng</w:t>
      </w:r>
      <w:proofErr w:type="spellEnd"/>
      <w:r>
        <w:t xml:space="preserve"> Cities and regions",</w:t>
      </w:r>
    </w:p>
    <w:p w:rsidR="009653A3" w:rsidRDefault="009653A3" w:rsidP="009653A3">
      <w:r>
        <w:t xml:space="preserve">                                          French == 1 &amp; `Cities and regions` == 1 ~ "OECD </w:t>
      </w:r>
      <w:proofErr w:type="spellStart"/>
      <w:r>
        <w:t>Fre</w:t>
      </w:r>
      <w:proofErr w:type="spellEnd"/>
      <w:r>
        <w:t xml:space="preserve"> Cities and regions"),</w:t>
      </w:r>
    </w:p>
    <w:p w:rsidR="009653A3" w:rsidRDefault="009653A3" w:rsidP="009653A3">
      <w:r>
        <w:t xml:space="preserve">         `Climate change`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>English == 1 &amp; `Climate change` == 1 ~ "OECD ENG Environment",</w:t>
      </w:r>
    </w:p>
    <w:p w:rsidR="009653A3" w:rsidRDefault="009653A3" w:rsidP="009653A3">
      <w:r>
        <w:t xml:space="preserve">                                      French == 1 &amp; `Climate change` == 1 ~ "OECD FR Environment"),</w:t>
      </w:r>
    </w:p>
    <w:p w:rsidR="009653A3" w:rsidRDefault="009653A3" w:rsidP="009653A3">
      <w:r>
        <w:t xml:space="preserve">         `Corruption and money laundering`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 xml:space="preserve">English == 1 &amp; `Corruption and money laundering` == 1 ~ "OECD </w:t>
      </w:r>
      <w:proofErr w:type="spellStart"/>
      <w:r>
        <w:t>Eng</w:t>
      </w:r>
      <w:proofErr w:type="spellEnd"/>
      <w:r>
        <w:t xml:space="preserve"> Corruption and money laundering",</w:t>
      </w:r>
    </w:p>
    <w:p w:rsidR="009653A3" w:rsidRDefault="009653A3" w:rsidP="009653A3">
      <w:r>
        <w:t xml:space="preserve">                                                       French == 1 &amp; `Corruption and money laundering` == 1 ~ "OECD </w:t>
      </w:r>
      <w:proofErr w:type="spellStart"/>
      <w:r>
        <w:t>Fre</w:t>
      </w:r>
      <w:proofErr w:type="spellEnd"/>
      <w:r>
        <w:t xml:space="preserve"> Corruption and money laundering"),</w:t>
      </w:r>
    </w:p>
    <w:p w:rsidR="009653A3" w:rsidRDefault="009653A3" w:rsidP="009653A3">
      <w:r>
        <w:t xml:space="preserve">         Development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 xml:space="preserve">English == 1 &amp; Development == 1 ~ "OECD Development </w:t>
      </w:r>
      <w:proofErr w:type="spellStart"/>
      <w:r>
        <w:t>Eng</w:t>
      </w:r>
      <w:proofErr w:type="spellEnd"/>
      <w:r>
        <w:t>",</w:t>
      </w:r>
    </w:p>
    <w:p w:rsidR="009653A3" w:rsidRDefault="009653A3" w:rsidP="009653A3">
      <w:r>
        <w:t xml:space="preserve">                                 French == 1 &amp; Development == 1 ~ "OECD Development </w:t>
      </w:r>
      <w:proofErr w:type="spellStart"/>
      <w:r>
        <w:t>Fre</w:t>
      </w:r>
      <w:proofErr w:type="spellEnd"/>
      <w:r>
        <w:t>"),</w:t>
      </w:r>
    </w:p>
    <w:p w:rsidR="009653A3" w:rsidRDefault="009653A3" w:rsidP="009653A3">
      <w:r>
        <w:t xml:space="preserve">         `Digital Economy and technology`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 xml:space="preserve">English == 1 &amp; `Digital Economy and technology` == 1 ~ "OECD Digital </w:t>
      </w:r>
      <w:proofErr w:type="spellStart"/>
      <w:r>
        <w:t>Eng</w:t>
      </w:r>
      <w:proofErr w:type="spellEnd"/>
      <w:r>
        <w:t>",</w:t>
      </w:r>
    </w:p>
    <w:p w:rsidR="009653A3" w:rsidRDefault="009653A3" w:rsidP="009653A3">
      <w:r>
        <w:t xml:space="preserve">                                                      French == 1 &amp; `Digital Economy and technology` == 1 ~ "OECD Digital </w:t>
      </w:r>
      <w:proofErr w:type="spellStart"/>
      <w:r>
        <w:t>Fre</w:t>
      </w:r>
      <w:proofErr w:type="spellEnd"/>
      <w:r>
        <w:t>"),</w:t>
      </w:r>
    </w:p>
    <w:p w:rsidR="009653A3" w:rsidRDefault="009653A3" w:rsidP="009653A3">
      <w:r>
        <w:t xml:space="preserve">         Economy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 xml:space="preserve">English == 1 &amp; Economy == 1 ~ "OECD </w:t>
      </w:r>
      <w:proofErr w:type="spellStart"/>
      <w:r>
        <w:t>Eng</w:t>
      </w:r>
      <w:proofErr w:type="spellEnd"/>
      <w:r>
        <w:t xml:space="preserve"> Economy",</w:t>
      </w:r>
    </w:p>
    <w:p w:rsidR="009653A3" w:rsidRDefault="009653A3" w:rsidP="009653A3">
      <w:r>
        <w:t xml:space="preserve">                             French == 1 &amp; Economy == 1 ~ "OECD </w:t>
      </w:r>
      <w:proofErr w:type="spellStart"/>
      <w:r>
        <w:t>Fre</w:t>
      </w:r>
      <w:proofErr w:type="spellEnd"/>
      <w:r>
        <w:t xml:space="preserve"> Economy"),</w:t>
      </w:r>
    </w:p>
    <w:p w:rsidR="009653A3" w:rsidRDefault="009653A3" w:rsidP="009653A3">
      <w:r>
        <w:lastRenderedPageBreak/>
        <w:t xml:space="preserve">         Education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 xml:space="preserve">English == 1 &amp; Education == 1 ~ "OECD Education </w:t>
      </w:r>
      <w:proofErr w:type="spellStart"/>
      <w:r>
        <w:t>Eng</w:t>
      </w:r>
      <w:proofErr w:type="spellEnd"/>
      <w:r>
        <w:t>",</w:t>
      </w:r>
    </w:p>
    <w:p w:rsidR="009653A3" w:rsidRDefault="009653A3" w:rsidP="009653A3">
      <w:r>
        <w:t xml:space="preserve">                               French == 1 &amp; Education == 1 ~ "OECD Education French"),</w:t>
      </w:r>
    </w:p>
    <w:p w:rsidR="009653A3" w:rsidRDefault="009653A3" w:rsidP="009653A3">
      <w:r>
        <w:t xml:space="preserve">         Employment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 xml:space="preserve">English == 1 &amp; Employment == 1 ~ "OECD </w:t>
      </w:r>
      <w:proofErr w:type="spellStart"/>
      <w:r>
        <w:t>Eng</w:t>
      </w:r>
      <w:proofErr w:type="spellEnd"/>
      <w:r>
        <w:t xml:space="preserve"> Employment",</w:t>
      </w:r>
    </w:p>
    <w:p w:rsidR="009653A3" w:rsidRDefault="009653A3" w:rsidP="009653A3">
      <w:r>
        <w:t xml:space="preserve">                                French == 1 &amp; Employment == 1 ~ "OECD </w:t>
      </w:r>
      <w:proofErr w:type="spellStart"/>
      <w:r>
        <w:t>Fre</w:t>
      </w:r>
      <w:proofErr w:type="spellEnd"/>
      <w:r>
        <w:t xml:space="preserve"> Employment"),</w:t>
      </w:r>
    </w:p>
    <w:p w:rsidR="009653A3" w:rsidRDefault="009653A3" w:rsidP="009653A3">
      <w:r>
        <w:t xml:space="preserve">         Environment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>English == 1 &amp; Environment == 1 ~ "OECD ENG Environment",</w:t>
      </w:r>
    </w:p>
    <w:p w:rsidR="009653A3" w:rsidRDefault="009653A3" w:rsidP="009653A3">
      <w:r>
        <w:t xml:space="preserve">                                 French == 1 &amp; Environment == 1 ~ "OECD FR Environment"),</w:t>
      </w:r>
    </w:p>
    <w:p w:rsidR="009653A3" w:rsidRDefault="009653A3" w:rsidP="009653A3">
      <w:r>
        <w:t xml:space="preserve">         `Finance and investment`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 xml:space="preserve">English == 1 &amp; `Finance and investment` == 1 ~ "OECD </w:t>
      </w:r>
      <w:proofErr w:type="spellStart"/>
      <w:r>
        <w:t>Eng</w:t>
      </w:r>
      <w:proofErr w:type="spellEnd"/>
      <w:r>
        <w:t xml:space="preserve"> Finance and Investment",</w:t>
      </w:r>
    </w:p>
    <w:p w:rsidR="009653A3" w:rsidRDefault="009653A3" w:rsidP="009653A3">
      <w:r>
        <w:t xml:space="preserve">                                              French == 1 &amp; `Finance and investment` == 1 ~ "OECD </w:t>
      </w:r>
      <w:proofErr w:type="spellStart"/>
      <w:r>
        <w:t>Fre</w:t>
      </w:r>
      <w:proofErr w:type="spellEnd"/>
      <w:r>
        <w:t xml:space="preserve"> Finance and Investment"),</w:t>
      </w:r>
    </w:p>
    <w:p w:rsidR="009653A3" w:rsidRDefault="009653A3" w:rsidP="009653A3">
      <w:r>
        <w:t xml:space="preserve">         Health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 xml:space="preserve">English == 1 &amp; Health == 1 ~ "OECD </w:t>
      </w:r>
      <w:proofErr w:type="spellStart"/>
      <w:r>
        <w:t>Eng</w:t>
      </w:r>
      <w:proofErr w:type="spellEnd"/>
      <w:r>
        <w:t xml:space="preserve"> Health",</w:t>
      </w:r>
    </w:p>
    <w:p w:rsidR="009653A3" w:rsidRDefault="009653A3" w:rsidP="009653A3">
      <w:r>
        <w:t xml:space="preserve">                            French == 1 &amp; Health == 1 ~ "OECD Fr Health"),</w:t>
      </w:r>
    </w:p>
    <w:p w:rsidR="009653A3" w:rsidRDefault="009653A3" w:rsidP="009653A3">
      <w:r>
        <w:t xml:space="preserve">         `Industry and entrepreneurship`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 xml:space="preserve">English == 1 &amp; `Industry and entrepreneurship` == 1 ~ "OECD </w:t>
      </w:r>
      <w:proofErr w:type="spellStart"/>
      <w:r>
        <w:t>Eng</w:t>
      </w:r>
      <w:proofErr w:type="spellEnd"/>
      <w:r>
        <w:t xml:space="preserve"> Industry and Entrepreneurship",</w:t>
      </w:r>
    </w:p>
    <w:p w:rsidR="009653A3" w:rsidRDefault="009653A3" w:rsidP="009653A3">
      <w:r>
        <w:t xml:space="preserve">                                                     French == 1 &amp; `Industry and entrepreneurship` == 1 ~ "OECD </w:t>
      </w:r>
      <w:proofErr w:type="spellStart"/>
      <w:r>
        <w:t>Fre</w:t>
      </w:r>
      <w:proofErr w:type="spellEnd"/>
      <w:r>
        <w:t xml:space="preserve"> Industry and Entrepreneurship"),</w:t>
      </w:r>
    </w:p>
    <w:p w:rsidR="009653A3" w:rsidRPr="009653A3" w:rsidRDefault="009653A3" w:rsidP="009653A3">
      <w:pPr>
        <w:rPr>
          <w:lang w:val="es-MX"/>
        </w:rPr>
      </w:pPr>
      <w:r>
        <w:t xml:space="preserve">         </w:t>
      </w:r>
      <w:r w:rsidRPr="009653A3">
        <w:rPr>
          <w:lang w:val="es-MX"/>
        </w:rPr>
        <w:t>`Media Events Calendar` = case_when(`Media Events Calendar` == 1 ~ "OECD Media Calendar"),</w:t>
      </w:r>
    </w:p>
    <w:p w:rsidR="009653A3" w:rsidRDefault="009653A3" w:rsidP="009653A3">
      <w:r w:rsidRPr="009653A3">
        <w:rPr>
          <w:lang w:val="es-MX"/>
        </w:rPr>
        <w:t xml:space="preserve">         </w:t>
      </w:r>
      <w:r>
        <w:t xml:space="preserve">Migration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 xml:space="preserve">English == 1 &amp; Migration == 1 ~ "OECD </w:t>
      </w:r>
      <w:proofErr w:type="spellStart"/>
      <w:r>
        <w:t>Eng</w:t>
      </w:r>
      <w:proofErr w:type="spellEnd"/>
      <w:r>
        <w:t xml:space="preserve"> Migration",</w:t>
      </w:r>
    </w:p>
    <w:p w:rsidR="009653A3" w:rsidRDefault="009653A3" w:rsidP="009653A3">
      <w:r>
        <w:t xml:space="preserve">                               French == 1 &amp; Migration == 1 ~ "OECD </w:t>
      </w:r>
      <w:proofErr w:type="spellStart"/>
      <w:r>
        <w:t>Fre</w:t>
      </w:r>
      <w:proofErr w:type="spellEnd"/>
      <w:r>
        <w:t xml:space="preserve"> Migration"),</w:t>
      </w:r>
    </w:p>
    <w:p w:rsidR="009653A3" w:rsidRDefault="009653A3" w:rsidP="009653A3">
      <w:r>
        <w:t xml:space="preserve">         `Public governance and regulation`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 xml:space="preserve">English == 1 &amp; `Public governance and regulation` == 1 ~ "OECD Public Governance </w:t>
      </w:r>
      <w:proofErr w:type="spellStart"/>
      <w:r>
        <w:t>Eng</w:t>
      </w:r>
      <w:proofErr w:type="spellEnd"/>
      <w:r>
        <w:t>",</w:t>
      </w:r>
    </w:p>
    <w:p w:rsidR="009653A3" w:rsidRDefault="009653A3" w:rsidP="009653A3">
      <w:r>
        <w:t xml:space="preserve">                                                        French == 1 &amp; `Public governance and regulation` == 1 ~ "OECD Public Governance </w:t>
      </w:r>
      <w:proofErr w:type="spellStart"/>
      <w:r>
        <w:t>Fre</w:t>
      </w:r>
      <w:proofErr w:type="spellEnd"/>
      <w:r>
        <w:t>"),</w:t>
      </w:r>
    </w:p>
    <w:p w:rsidR="009653A3" w:rsidRDefault="009653A3" w:rsidP="009653A3">
      <w:r>
        <w:t xml:space="preserve">         `Science and innovation`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 xml:space="preserve">English == 1 &amp; `Science and innovation` == 1 ~ "OECD </w:t>
      </w:r>
      <w:proofErr w:type="spellStart"/>
      <w:r>
        <w:t>Eng</w:t>
      </w:r>
      <w:proofErr w:type="spellEnd"/>
      <w:r>
        <w:t xml:space="preserve"> Science and innovation",</w:t>
      </w:r>
    </w:p>
    <w:p w:rsidR="009653A3" w:rsidRDefault="009653A3" w:rsidP="009653A3">
      <w:r>
        <w:t xml:space="preserve">                                              French == 1 &amp; `Science and innovation` == 1 ~ "OECD </w:t>
      </w:r>
      <w:proofErr w:type="spellStart"/>
      <w:r>
        <w:t>Fre</w:t>
      </w:r>
      <w:proofErr w:type="spellEnd"/>
      <w:r>
        <w:t xml:space="preserve"> Science and innovation"),</w:t>
      </w:r>
    </w:p>
    <w:p w:rsidR="009653A3" w:rsidRDefault="009653A3" w:rsidP="009653A3">
      <w:r>
        <w:t xml:space="preserve">         `Social affairs and well-being`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>English == 1 &amp; `Social affairs and well-being` == 1 ~ "OECD Social Affairs ENG",</w:t>
      </w:r>
    </w:p>
    <w:p w:rsidR="009653A3" w:rsidRDefault="009653A3" w:rsidP="009653A3">
      <w:r>
        <w:t xml:space="preserve">                                                     French == 1 &amp; `Social affairs and well-being` == 1 ~ "OECD Social Affairs FR"),</w:t>
      </w:r>
    </w:p>
    <w:p w:rsidR="009653A3" w:rsidRDefault="009653A3" w:rsidP="009653A3">
      <w:r>
        <w:t xml:space="preserve">         Statistics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>English == 1 &amp; Statistics == 1 ~ "OECD Statistics ENG",</w:t>
      </w:r>
    </w:p>
    <w:p w:rsidR="009653A3" w:rsidRDefault="009653A3" w:rsidP="009653A3">
      <w:r>
        <w:t xml:space="preserve">                                French == 1 &amp; Statistics == 1 ~ "OECD Statistics FR"),</w:t>
      </w:r>
    </w:p>
    <w:p w:rsidR="009653A3" w:rsidRDefault="009653A3" w:rsidP="009653A3">
      <w:r>
        <w:t xml:space="preserve">         Tax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>English == 1 &amp; Tax == 1 ~ "OECD TAX ENGLISH",</w:t>
      </w:r>
    </w:p>
    <w:p w:rsidR="009653A3" w:rsidRDefault="009653A3" w:rsidP="009653A3">
      <w:r>
        <w:lastRenderedPageBreak/>
        <w:t xml:space="preserve">                         French == 1 &amp; Tax == 1 ~ "OECD TAX FRENCH"),</w:t>
      </w:r>
    </w:p>
    <w:p w:rsidR="009653A3" w:rsidRDefault="009653A3" w:rsidP="009653A3">
      <w:r>
        <w:t xml:space="preserve">         Trade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 xml:space="preserve">English == 1 &amp; Trade == 1 ~ "OECD </w:t>
      </w:r>
      <w:proofErr w:type="spellStart"/>
      <w:r>
        <w:t>Eng</w:t>
      </w:r>
      <w:proofErr w:type="spellEnd"/>
      <w:r>
        <w:t xml:space="preserve"> Trade",</w:t>
      </w:r>
    </w:p>
    <w:p w:rsidR="009653A3" w:rsidRDefault="009653A3" w:rsidP="009653A3">
      <w:r>
        <w:t xml:space="preserve">                           French == 1 &amp; Trade == 1 ~ "OECD </w:t>
      </w:r>
      <w:proofErr w:type="spellStart"/>
      <w:r>
        <w:t>Fre</w:t>
      </w:r>
      <w:proofErr w:type="spellEnd"/>
      <w:r>
        <w:t xml:space="preserve"> Trade"),</w:t>
      </w:r>
    </w:p>
    <w:p w:rsidR="009653A3" w:rsidRDefault="009653A3" w:rsidP="009653A3">
      <w:r>
        <w:t xml:space="preserve">         Transport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 xml:space="preserve">English == 1 &amp; Transport == 1 ~ "OECD </w:t>
      </w:r>
      <w:proofErr w:type="spellStart"/>
      <w:r>
        <w:t>Eng</w:t>
      </w:r>
      <w:proofErr w:type="spellEnd"/>
      <w:r>
        <w:t xml:space="preserve"> Transport",</w:t>
      </w:r>
    </w:p>
    <w:p w:rsidR="009653A3" w:rsidRDefault="009653A3" w:rsidP="009653A3">
      <w:r>
        <w:t xml:space="preserve">                               French == 1 &amp; Transport == 1 ~ "OECD </w:t>
      </w:r>
      <w:proofErr w:type="spellStart"/>
      <w:r>
        <w:t>Fre</w:t>
      </w:r>
      <w:proofErr w:type="spellEnd"/>
      <w:r>
        <w:t xml:space="preserve"> Transport")) %</w:t>
      </w:r>
      <w:proofErr w:type="gramStart"/>
      <w:r>
        <w:t>&gt;%</w:t>
      </w:r>
      <w:proofErr w:type="gramEnd"/>
    </w:p>
    <w:p w:rsidR="009653A3" w:rsidRDefault="009653A3" w:rsidP="009653A3">
      <w:r>
        <w:t xml:space="preserve">  </w:t>
      </w:r>
      <w:proofErr w:type="gramStart"/>
      <w:r>
        <w:t>unite(</w:t>
      </w:r>
      <w:proofErr w:type="gramEnd"/>
      <w:r>
        <w:t xml:space="preserve">col = "lists", `All news </w:t>
      </w:r>
      <w:proofErr w:type="spellStart"/>
      <w:r>
        <w:t>releases`:Transport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";") %&gt;%</w:t>
      </w:r>
    </w:p>
    <w:p w:rsidR="009653A3" w:rsidRDefault="009653A3" w:rsidP="009653A3">
      <w:r>
        <w:t xml:space="preserve">  </w:t>
      </w:r>
      <w:proofErr w:type="gramStart"/>
      <w:r>
        <w:t>mutate(</w:t>
      </w:r>
      <w:proofErr w:type="gramEnd"/>
      <w:r>
        <w:t xml:space="preserve">lists = </w:t>
      </w:r>
      <w:proofErr w:type="spellStart"/>
      <w:r>
        <w:t>str_replace_all</w:t>
      </w:r>
      <w:proofErr w:type="spellEnd"/>
      <w:r>
        <w:t>(lists, "NA", ""),</w:t>
      </w:r>
    </w:p>
    <w:p w:rsidR="009653A3" w:rsidRDefault="009653A3" w:rsidP="009653A3">
      <w:r>
        <w:t xml:space="preserve">         </w:t>
      </w:r>
      <w:proofErr w:type="gramStart"/>
      <w:r>
        <w:t>lists</w:t>
      </w:r>
      <w:proofErr w:type="gramEnd"/>
      <w:r>
        <w:t xml:space="preserve"> = </w:t>
      </w:r>
      <w:proofErr w:type="spellStart"/>
      <w:r>
        <w:t>str_replace_all</w:t>
      </w:r>
      <w:proofErr w:type="spellEnd"/>
      <w:r>
        <w:t>(lists, ";;*", ";")) %&gt;%</w:t>
      </w:r>
    </w:p>
    <w:p w:rsidR="009653A3" w:rsidRDefault="009653A3" w:rsidP="009653A3">
      <w:r>
        <w:t xml:space="preserve">  </w:t>
      </w:r>
      <w:proofErr w:type="gramStart"/>
      <w:r>
        <w:t>select(</w:t>
      </w:r>
      <w:proofErr w:type="gramEnd"/>
      <w:r>
        <w:t>`First Name`, `Last Name`, Country, lists, `Contact Email`) %&gt;%</w:t>
      </w:r>
    </w:p>
    <w:p w:rsidR="009653A3" w:rsidRDefault="009653A3" w:rsidP="009653A3">
      <w:r>
        <w:t xml:space="preserve">  </w:t>
      </w:r>
      <w:proofErr w:type="gramStart"/>
      <w:r>
        <w:t>mutate(</w:t>
      </w:r>
      <w:proofErr w:type="gramEnd"/>
      <w:r>
        <w:t>country = Country, `List(s)` = lists) %&gt;%</w:t>
      </w:r>
    </w:p>
    <w:p w:rsidR="009653A3" w:rsidRDefault="009653A3" w:rsidP="009653A3">
      <w:r>
        <w:t xml:space="preserve">  </w:t>
      </w:r>
      <w:proofErr w:type="gramStart"/>
      <w:r>
        <w:t>select(</w:t>
      </w:r>
      <w:proofErr w:type="gramEnd"/>
      <w:r>
        <w:t>`First Name`, `Last Name`, `Contact Email`, country, `List(s)`)</w:t>
      </w:r>
    </w:p>
    <w:p w:rsidR="009653A3" w:rsidRDefault="009653A3" w:rsidP="009653A3"/>
    <w:p w:rsidR="009653A3" w:rsidRDefault="009653A3" w:rsidP="009653A3">
      <w:r>
        <w:t xml:space="preserve"># Write </w:t>
      </w:r>
      <w:proofErr w:type="spellStart"/>
      <w:r>
        <w:t>dataframe</w:t>
      </w:r>
      <w:proofErr w:type="spellEnd"/>
      <w:r>
        <w:t xml:space="preserve"> to csv file and upload to </w:t>
      </w:r>
      <w:proofErr w:type="spellStart"/>
      <w:r>
        <w:t>Cision</w:t>
      </w:r>
      <w:proofErr w:type="spellEnd"/>
    </w:p>
    <w:p w:rsidR="009653A3" w:rsidRDefault="009653A3" w:rsidP="009653A3">
      <w:proofErr w:type="spellStart"/>
      <w:r>
        <w:t>write_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clean_contacts</w:t>
      </w:r>
      <w:proofErr w:type="spellEnd"/>
      <w:r>
        <w:t>, "~/R Projects/</w:t>
      </w:r>
      <w:proofErr w:type="spellStart"/>
      <w:r>
        <w:t>Cision</w:t>
      </w:r>
      <w:proofErr w:type="spellEnd"/>
      <w:r>
        <w:t>/</w:t>
      </w:r>
      <w:proofErr w:type="spellStart"/>
      <w:r>
        <w:t>Survey_Uploads</w:t>
      </w:r>
      <w:proofErr w:type="spellEnd"/>
      <w:r>
        <w:t>/New_Contacts_Upload.csv")</w:t>
      </w:r>
    </w:p>
    <w:p w:rsidR="00C6446C" w:rsidRPr="009653A3" w:rsidRDefault="009653A3" w:rsidP="009653A3">
      <w:bookmarkStart w:id="0" w:name="_GoBack"/>
      <w:bookmarkEnd w:id="0"/>
    </w:p>
    <w:sectPr w:rsidR="00C6446C" w:rsidRPr="00965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08"/>
    <w:rsid w:val="00561408"/>
    <w:rsid w:val="009653A3"/>
    <w:rsid w:val="00B13F87"/>
    <w:rsid w:val="00CB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DB57B-0F48-444F-A1D4-CDCAA12D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894C8D41.dotm</Template>
  <TotalTime>339</TotalTime>
  <Pages>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OECD</Company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MEJIA Paulino, PAC/PAM</dc:creator>
  <cp:keywords/>
  <dc:description/>
  <cp:lastModifiedBy>DIAZ MEJIA Paulino, PAC/PAM</cp:lastModifiedBy>
  <cp:revision>2</cp:revision>
  <dcterms:created xsi:type="dcterms:W3CDTF">2019-12-05T12:16:00Z</dcterms:created>
  <dcterms:modified xsi:type="dcterms:W3CDTF">2019-12-05T17:55:00Z</dcterms:modified>
</cp:coreProperties>
</file>